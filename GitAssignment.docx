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Default="00484AAC" w:rsidP="00484AAC">
      <w:pPr>
        <w:pStyle w:val="Subtitle"/>
        <w:jc w:val="center"/>
      </w:pPr>
      <w:r>
        <w:t>Git Assignment</w:t>
      </w:r>
    </w:p>
    <w:p w:rsidR="005C6D45" w:rsidRDefault="00484AAC" w:rsidP="00263938">
      <w:pPr>
        <w:pStyle w:val="TryItBoilerplate"/>
      </w:pPr>
      <w:r>
        <w:t xml:space="preserve"> Done </w:t>
      </w:r>
      <w:r w:rsidR="008D54D5">
        <w:t>by: Rahaf</w:t>
      </w:r>
      <w:r>
        <w:t xml:space="preserve"> Bassam Jazar</w:t>
      </w:r>
    </w:p>
    <w:p w:rsidR="00484AAC" w:rsidRDefault="008D54D5" w:rsidP="00263938">
      <w:pPr>
        <w:pStyle w:val="TryItBoilerplate"/>
      </w:pPr>
      <w:r>
        <w:t>Supervisor: Dr. Motasem Aldiab</w:t>
      </w:r>
      <w:bookmarkStart w:id="0" w:name="_GoBack"/>
      <w:bookmarkEnd w:id="0"/>
    </w:p>
    <w:p w:rsidR="005C6D45" w:rsidRDefault="00484AAC">
      <w:pPr>
        <w:pStyle w:val="Heading1"/>
      </w:pPr>
      <w:r>
        <w:t xml:space="preserve">Introduction </w:t>
      </w:r>
    </w:p>
    <w:p w:rsidR="003407A9" w:rsidRDefault="00484AAC" w:rsidP="00484AAC">
      <w:r w:rsidRPr="00484AAC">
        <w:t xml:space="preserve">I developed a simple project for this assignment that uses GitHub and Git to simulate a real development environment. The project consists of a simple </w:t>
      </w:r>
      <w:r>
        <w:t xml:space="preserve">Java file that contain a source code (Student.java) </w:t>
      </w:r>
      <w:r w:rsidRPr="00484AAC">
        <w:t xml:space="preserve"> to illustrates how to use GitFlow. The main goal was gaining a practical understanding of GitFlow and to simulate collaborative development by using two Git terminals representing different team membe</w:t>
      </w:r>
      <w:r>
        <w:t>rs Which are Khaled and Ayman.</w:t>
      </w:r>
    </w:p>
    <w:p w:rsidR="005C6D45" w:rsidRDefault="00484AAC">
      <w:bookmarkStart w:id="1" w:name="_Toc522551269"/>
      <w:bookmarkStart w:id="2" w:name="_Toc522551307"/>
      <w:bookmarkStart w:id="3" w:name="_Toc522551956"/>
      <w:r>
        <w:rPr>
          <w:rStyle w:val="QuoteemphasisChar"/>
        </w:rPr>
        <w:t xml:space="preserve"> </w:t>
      </w:r>
    </w:p>
    <w:bookmarkEnd w:id="1"/>
    <w:bookmarkEnd w:id="2"/>
    <w:bookmarkEnd w:id="3"/>
    <w:p w:rsidR="005C6D45" w:rsidRDefault="00484AAC" w:rsidP="000F00E7">
      <w:pPr>
        <w:pStyle w:val="Heading1"/>
      </w:pPr>
      <w:r>
        <w:t xml:space="preserve"> Implementation of GitFlow</w:t>
      </w:r>
    </w:p>
    <w:p w:rsidR="005C6D45" w:rsidRPr="008E246F" w:rsidRDefault="00484AAC">
      <w:pPr>
        <w:rPr>
          <w:sz w:val="28"/>
          <w:szCs w:val="28"/>
        </w:rPr>
      </w:pPr>
      <w:r w:rsidRPr="008E246F">
        <w:rPr>
          <w:sz w:val="28"/>
          <w:szCs w:val="28"/>
        </w:rPr>
        <w:t xml:space="preserve"> </w:t>
      </w:r>
      <w:r w:rsidR="008E246F" w:rsidRPr="008E246F">
        <w:rPr>
          <w:sz w:val="28"/>
          <w:szCs w:val="28"/>
        </w:rPr>
        <w:t>Setup and initialization</w:t>
      </w:r>
    </w:p>
    <w:p w:rsidR="00484AAC" w:rsidRDefault="00484AAC" w:rsidP="00484AAC">
      <w:pPr>
        <w:pStyle w:val="ListNumber"/>
        <w:numPr>
          <w:ilvl w:val="0"/>
          <w:numId w:val="31"/>
        </w:numPr>
      </w:pPr>
      <w:r>
        <w:t xml:space="preserve"> </w:t>
      </w:r>
      <w:r w:rsidRPr="00484AAC">
        <w:t xml:space="preserve"> </w:t>
      </w:r>
      <w:r w:rsidRPr="00484AAC">
        <w:rPr>
          <w:b/>
          <w:bCs/>
        </w:rPr>
        <w:t>Repository Initialization</w:t>
      </w:r>
      <w:r>
        <w:t>: I</w:t>
      </w:r>
      <w:r w:rsidRPr="00484AAC">
        <w:t xml:space="preserve"> create</w:t>
      </w:r>
      <w:r>
        <w:t>d</w:t>
      </w:r>
      <w:r w:rsidRPr="00484AAC">
        <w:t xml:space="preserve"> the project repository manually in GitHub</w:t>
      </w:r>
      <w:r>
        <w:t xml:space="preserve"> </w:t>
      </w:r>
    </w:p>
    <w:p w:rsidR="00484AAC" w:rsidRDefault="00484AAC" w:rsidP="00484AAC">
      <w:pPr>
        <w:pStyle w:val="ListNumber"/>
        <w:numPr>
          <w:ilvl w:val="0"/>
          <w:numId w:val="31"/>
        </w:numPr>
      </w:pPr>
      <w:r>
        <w:t xml:space="preserve"> </w:t>
      </w:r>
      <w:r w:rsidRPr="00484AAC">
        <w:t xml:space="preserve"> </w:t>
      </w:r>
      <w:r>
        <w:rPr>
          <w:b/>
          <w:bCs/>
        </w:rPr>
        <w:t xml:space="preserve"> Creating Collaboration environment</w:t>
      </w:r>
      <w:r>
        <w:t>: I</w:t>
      </w:r>
      <w:r>
        <w:t xml:space="preserve"> used Git Bash to create 2 developers. and clone the repository in each of them. </w:t>
      </w:r>
    </w:p>
    <w:p w:rsidR="008E246F" w:rsidRDefault="00484AAC" w:rsidP="008E246F">
      <w:pPr>
        <w:pStyle w:val="ListNumber"/>
        <w:numPr>
          <w:ilvl w:val="0"/>
          <w:numId w:val="31"/>
        </w:numPr>
      </w:pPr>
      <w:r w:rsidRPr="00484AAC">
        <w:rPr>
          <w:b/>
          <w:bCs/>
        </w:rPr>
        <w:t>Initialize the GitFlow</w:t>
      </w:r>
      <w:r w:rsidRPr="00484AAC">
        <w:t xml:space="preserve">: using </w:t>
      </w:r>
      <w:r w:rsidRPr="00484AAC">
        <w:rPr>
          <w:color w:val="00B0F0"/>
        </w:rPr>
        <w:t xml:space="preserve">git flow init </w:t>
      </w:r>
      <w:r w:rsidRPr="00484AAC">
        <w:t xml:space="preserve">command, I initialize the git flow then by default a develop branch was created from the main branch to serve as the </w:t>
      </w:r>
      <w:r w:rsidR="008E246F" w:rsidRPr="00484AAC">
        <w:t>integration</w:t>
      </w:r>
      <w:r w:rsidR="008E246F">
        <w:t>. I used a default prefixes (main, develop, feature, hotfix).</w:t>
      </w:r>
    </w:p>
    <w:p w:rsidR="005C6D45" w:rsidRDefault="00885CE1" w:rsidP="006D44C5">
      <w:pPr>
        <w:pStyle w:val="ListNumber"/>
      </w:pPr>
      <w:r>
        <w:t xml:space="preserve">Go to your TOC and click anywhere in it. Then </w:t>
      </w:r>
      <w:r w:rsidR="002F25A8">
        <w:t xml:space="preserve">click </w:t>
      </w:r>
      <w:r w:rsidR="002F25A8">
        <w:rPr>
          <w:rStyle w:val="Strong"/>
        </w:rPr>
        <w:t>Update Table</w:t>
      </w:r>
      <w:r w:rsidR="002F25A8">
        <w:t xml:space="preserve">, and click </w:t>
      </w:r>
      <w:r w:rsidR="002F25A8">
        <w:rPr>
          <w:rStyle w:val="Strong"/>
        </w:rPr>
        <w:t>OK</w:t>
      </w:r>
      <w:r w:rsidR="00444F02">
        <w:t xml:space="preserve"> (</w:t>
      </w:r>
      <w:r w:rsidR="00444F02" w:rsidRPr="00444F02">
        <w:rPr>
          <w:rStyle w:val="Strong"/>
        </w:rPr>
        <w:t>Update page numbers only</w:t>
      </w:r>
      <w:r w:rsidR="00444F02">
        <w:t xml:space="preserve"> </w:t>
      </w:r>
      <w:r w:rsidR="00A87896">
        <w:t xml:space="preserve">is </w:t>
      </w:r>
      <w:r w:rsidR="00444F02">
        <w:t>selected by default).</w:t>
      </w:r>
    </w:p>
    <w:p w:rsidR="008E246F" w:rsidRPr="00581674" w:rsidRDefault="008E246F" w:rsidP="008E246F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581674">
        <w:rPr>
          <w:sz w:val="28"/>
          <w:szCs w:val="28"/>
        </w:rPr>
        <w:t xml:space="preserve">Feature Branch Development </w:t>
      </w:r>
    </w:p>
    <w:p w:rsidR="008E246F" w:rsidRDefault="008E246F" w:rsidP="008E246F">
      <w:pPr>
        <w:pStyle w:val="ListNumber"/>
        <w:numPr>
          <w:ilvl w:val="0"/>
          <w:numId w:val="34"/>
        </w:numPr>
      </w:pPr>
      <w:r w:rsidRPr="008E246F">
        <w:rPr>
          <w:b/>
          <w:bCs/>
        </w:rPr>
        <w:t xml:space="preserve">   Ayman (</w:t>
      </w:r>
      <w:r>
        <w:rPr>
          <w:b/>
          <w:bCs/>
        </w:rPr>
        <w:t>Terminal 1</w:t>
      </w:r>
      <w:r w:rsidRPr="008E246F">
        <w:rPr>
          <w:b/>
          <w:bCs/>
        </w:rPr>
        <w:t>):</w:t>
      </w:r>
      <w:r>
        <w:t xml:space="preserve"> </w:t>
      </w:r>
    </w:p>
    <w:p w:rsidR="008E246F" w:rsidRDefault="008E246F" w:rsidP="008E246F">
      <w:pPr>
        <w:pStyle w:val="ListNumber"/>
        <w:numPr>
          <w:ilvl w:val="0"/>
          <w:numId w:val="35"/>
        </w:numPr>
      </w:pPr>
      <w:r>
        <w:t xml:space="preserve">Created an </w:t>
      </w:r>
      <w:r w:rsidRPr="00380B87">
        <w:rPr>
          <w:color w:val="BF8F00" w:themeColor="accent4" w:themeShade="BF"/>
        </w:rPr>
        <w:t xml:space="preserve">adding-print Message-method </w:t>
      </w:r>
      <w:r>
        <w:t>feature branch</w:t>
      </w:r>
      <w:r>
        <w:t>.</w:t>
      </w:r>
    </w:p>
    <w:p w:rsidR="008E246F" w:rsidRDefault="008E246F" w:rsidP="008E246F">
      <w:pPr>
        <w:pStyle w:val="ListNumber"/>
        <w:numPr>
          <w:ilvl w:val="0"/>
          <w:numId w:val="35"/>
        </w:numPr>
      </w:pPr>
      <w:r>
        <w:t>Implemented a new feature</w:t>
      </w:r>
      <w:r>
        <w:t xml:space="preserve"> =&gt; create Student.java and modify on it </w:t>
      </w:r>
      <w:r>
        <w:t>and committed the changes.</w:t>
      </w:r>
    </w:p>
    <w:p w:rsidR="008E246F" w:rsidRDefault="008E246F" w:rsidP="008E246F">
      <w:pPr>
        <w:pStyle w:val="ListNumber"/>
        <w:numPr>
          <w:ilvl w:val="0"/>
          <w:numId w:val="35"/>
        </w:numPr>
      </w:pPr>
      <w:r>
        <w:lastRenderedPageBreak/>
        <w:t>Then merged into the develop branc</w:t>
      </w:r>
      <w:r>
        <w:t>h using pull request from side</w:t>
      </w:r>
      <w:r>
        <w:t xml:space="preserve"> in</w:t>
      </w:r>
      <w:r>
        <w:t xml:space="preserve"> GitHub </w:t>
      </w:r>
    </w:p>
    <w:p w:rsidR="00380B87" w:rsidRDefault="00380B87" w:rsidP="00AB77A5">
      <w:pPr>
        <w:numPr>
          <w:ilvl w:val="0"/>
          <w:numId w:val="35"/>
        </w:numPr>
        <w:rPr>
          <w:rFonts w:eastAsiaTheme="minorEastAsia"/>
          <w:color w:val="3B3838" w:themeColor="background2" w:themeShade="40"/>
        </w:rPr>
      </w:pPr>
      <w:r w:rsidRPr="00380B87">
        <w:rPr>
          <w:rFonts w:eastAsiaTheme="minorEastAsia"/>
          <w:color w:val="3B3838" w:themeColor="background2" w:themeShade="40"/>
        </w:rPr>
        <w:t xml:space="preserve">Created </w:t>
      </w:r>
      <w:r w:rsidRPr="00380B87">
        <w:rPr>
          <w:rFonts w:eastAsiaTheme="minorEastAsia"/>
          <w:color w:val="3B3838" w:themeColor="background2" w:themeShade="40"/>
        </w:rPr>
        <w:t>a</w:t>
      </w:r>
      <w:r>
        <w:rPr>
          <w:rFonts w:eastAsiaTheme="minorEastAsia"/>
          <w:color w:val="3B3838" w:themeColor="background2" w:themeShade="40"/>
        </w:rPr>
        <w:t xml:space="preserve"> </w:t>
      </w:r>
      <w:r w:rsidRPr="00380B87">
        <w:rPr>
          <w:rFonts w:eastAsiaTheme="minorEastAsia"/>
          <w:color w:val="BF8F00" w:themeColor="accent4" w:themeShade="BF"/>
        </w:rPr>
        <w:t xml:space="preserve">modify-print-statement </w:t>
      </w:r>
      <w:r w:rsidRPr="00380B87">
        <w:rPr>
          <w:rFonts w:eastAsiaTheme="minorEastAsia"/>
        </w:rPr>
        <w:t>feature</w:t>
      </w:r>
      <w:r w:rsidRPr="00380B87">
        <w:rPr>
          <w:rFonts w:eastAsiaTheme="minorEastAsia"/>
        </w:rPr>
        <w:t xml:space="preserve"> </w:t>
      </w:r>
      <w:r w:rsidRPr="00380B87">
        <w:rPr>
          <w:rFonts w:eastAsiaTheme="minorEastAsia"/>
          <w:color w:val="3B3838" w:themeColor="background2" w:themeShade="40"/>
        </w:rPr>
        <w:t>branch.</w:t>
      </w:r>
      <w:r w:rsidR="00AB77A5">
        <w:rPr>
          <w:rFonts w:eastAsiaTheme="minorEastAsia"/>
          <w:color w:val="3B3838" w:themeColor="background2" w:themeShade="40"/>
        </w:rPr>
        <w:t xml:space="preserve"> He modifies on the Student.java file while Khaled work in the same file.</w:t>
      </w:r>
    </w:p>
    <w:p w:rsidR="00AB77A5" w:rsidRPr="00380B87" w:rsidRDefault="00AB77A5" w:rsidP="00AB77A5">
      <w:pPr>
        <w:numPr>
          <w:ilvl w:val="0"/>
          <w:numId w:val="35"/>
        </w:numPr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Push the updated file to the develop branch</w:t>
      </w:r>
    </w:p>
    <w:p w:rsidR="008E246F" w:rsidRDefault="008E246F" w:rsidP="00AB77A5">
      <w:pPr>
        <w:pStyle w:val="ListNumber"/>
        <w:numPr>
          <w:ilvl w:val="0"/>
          <w:numId w:val="0"/>
        </w:numPr>
        <w:ind w:left="1935"/>
      </w:pPr>
    </w:p>
    <w:p w:rsidR="008E246F" w:rsidRDefault="008E246F" w:rsidP="008E246F">
      <w:pPr>
        <w:pStyle w:val="ListNumber"/>
        <w:numPr>
          <w:ilvl w:val="0"/>
          <w:numId w:val="0"/>
        </w:numPr>
        <w:ind w:left="432"/>
      </w:pPr>
      <w:r>
        <w:t xml:space="preserve">                    </w:t>
      </w:r>
    </w:p>
    <w:p w:rsidR="008E246F" w:rsidRPr="00581674" w:rsidRDefault="008E246F" w:rsidP="00581674">
      <w:pPr>
        <w:pStyle w:val="ListNumber"/>
        <w:numPr>
          <w:ilvl w:val="0"/>
          <w:numId w:val="34"/>
        </w:numPr>
      </w:pPr>
      <w:r w:rsidRPr="00581674">
        <w:rPr>
          <w:b/>
          <w:bCs/>
        </w:rPr>
        <w:t>Khaled</w:t>
      </w:r>
      <w:r w:rsidRPr="00581674">
        <w:rPr>
          <w:b/>
          <w:bCs/>
        </w:rPr>
        <w:t xml:space="preserve"> (Terminal</w:t>
      </w:r>
      <w:r w:rsidRPr="00581674">
        <w:rPr>
          <w:b/>
          <w:bCs/>
        </w:rPr>
        <w:t xml:space="preserve"> 2</w:t>
      </w:r>
      <w:r w:rsidRPr="00581674">
        <w:rPr>
          <w:b/>
          <w:bCs/>
        </w:rPr>
        <w:t>):</w:t>
      </w:r>
      <w:r w:rsidRPr="00581674">
        <w:t xml:space="preserve"> </w:t>
      </w:r>
    </w:p>
    <w:p w:rsidR="008E246F" w:rsidRPr="008E246F" w:rsidRDefault="008E246F" w:rsidP="008E246F">
      <w:pPr>
        <w:numPr>
          <w:ilvl w:val="0"/>
          <w:numId w:val="35"/>
        </w:numPr>
        <w:rPr>
          <w:rFonts w:eastAsiaTheme="minorEastAsia"/>
          <w:color w:val="3B3838" w:themeColor="background2" w:themeShade="40"/>
        </w:rPr>
      </w:pPr>
      <w:r w:rsidRPr="008E246F">
        <w:rPr>
          <w:rFonts w:eastAsiaTheme="minorEastAsia"/>
          <w:color w:val="3B3838" w:themeColor="background2" w:themeShade="40"/>
        </w:rPr>
        <w:t xml:space="preserve">Created an </w:t>
      </w:r>
      <w:r w:rsidRPr="008E246F">
        <w:rPr>
          <w:rFonts w:eastAsiaTheme="minorEastAsia"/>
          <w:color w:val="BF8F00" w:themeColor="accent4" w:themeShade="BF"/>
        </w:rPr>
        <w:t>adding-</w:t>
      </w:r>
      <w:r w:rsidR="00AB77A5" w:rsidRPr="00AB77A5">
        <w:rPr>
          <w:rFonts w:eastAsiaTheme="minorEastAsia"/>
          <w:color w:val="BF8F00" w:themeColor="accent4" w:themeShade="BF"/>
        </w:rPr>
        <w:t>get Age</w:t>
      </w:r>
      <w:r w:rsidRPr="008E246F">
        <w:rPr>
          <w:rFonts w:eastAsiaTheme="minorEastAsia"/>
          <w:color w:val="BF8F00" w:themeColor="accent4" w:themeShade="BF"/>
        </w:rPr>
        <w:t xml:space="preserve">-method </w:t>
      </w:r>
      <w:r w:rsidRPr="008E246F">
        <w:rPr>
          <w:rFonts w:eastAsiaTheme="minorEastAsia"/>
          <w:color w:val="3B3838" w:themeColor="background2" w:themeShade="40"/>
        </w:rPr>
        <w:t>feature branch.</w:t>
      </w:r>
    </w:p>
    <w:p w:rsidR="008E246F" w:rsidRDefault="00AB77A5" w:rsidP="00581674">
      <w:pPr>
        <w:numPr>
          <w:ilvl w:val="0"/>
          <w:numId w:val="35"/>
        </w:numPr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>Modify on Student.</w:t>
      </w:r>
      <w:r w:rsidR="00581674">
        <w:rPr>
          <w:rFonts w:eastAsiaTheme="minorEastAsia"/>
          <w:color w:val="3B3838" w:themeColor="background2" w:themeShade="40"/>
        </w:rPr>
        <w:t>java file</w:t>
      </w:r>
      <w:r w:rsidR="00581674" w:rsidRPr="008E246F">
        <w:rPr>
          <w:rFonts w:eastAsiaTheme="minorEastAsia"/>
          <w:color w:val="3B3838" w:themeColor="background2" w:themeShade="40"/>
        </w:rPr>
        <w:t xml:space="preserve"> </w:t>
      </w:r>
      <w:r w:rsidR="00581674">
        <w:rPr>
          <w:rFonts w:eastAsiaTheme="minorEastAsia"/>
          <w:color w:val="3B3838" w:themeColor="background2" w:themeShade="40"/>
        </w:rPr>
        <w:t>and merge feature with develop branch. automatically after merging, feature will be removed.</w:t>
      </w:r>
    </w:p>
    <w:p w:rsidR="00581674" w:rsidRPr="00581674" w:rsidRDefault="00581674" w:rsidP="00581674">
      <w:pPr>
        <w:numPr>
          <w:ilvl w:val="0"/>
          <w:numId w:val="35"/>
        </w:numPr>
        <w:rPr>
          <w:rFonts w:eastAsiaTheme="minorEastAsia"/>
          <w:color w:val="3B3838" w:themeColor="background2" w:themeShade="40"/>
        </w:rPr>
      </w:pPr>
      <w:r>
        <w:rPr>
          <w:rFonts w:eastAsiaTheme="minorEastAsia"/>
          <w:color w:val="3B3838" w:themeColor="background2" w:themeShade="40"/>
        </w:rPr>
        <w:t xml:space="preserve">Pull the origin develop from server to be with update, but conflict was faced, so I solve the conflict manually. then I </w:t>
      </w:r>
      <w:r w:rsidRPr="00581674">
        <w:rPr>
          <w:rFonts w:eastAsiaTheme="minorEastAsia"/>
          <w:color w:val="00B0F0"/>
        </w:rPr>
        <w:t>push origin develop</w:t>
      </w:r>
      <w:r>
        <w:rPr>
          <w:rFonts w:eastAsiaTheme="minorEastAsia"/>
          <w:color w:val="00B0F0"/>
        </w:rPr>
        <w:t>.</w:t>
      </w:r>
    </w:p>
    <w:p w:rsidR="00581674" w:rsidRPr="008E246F" w:rsidRDefault="00581674" w:rsidP="00581674">
      <w:pPr>
        <w:ind w:left="1935"/>
        <w:rPr>
          <w:rFonts w:eastAsiaTheme="minorEastAsia"/>
          <w:color w:val="3B3838" w:themeColor="background2" w:themeShade="40"/>
        </w:rPr>
      </w:pPr>
    </w:p>
    <w:p w:rsidR="00581674" w:rsidRDefault="00581674" w:rsidP="00581674">
      <w:pPr>
        <w:pStyle w:val="ListNumber"/>
        <w:numPr>
          <w:ilvl w:val="0"/>
          <w:numId w:val="0"/>
        </w:numPr>
        <w:rPr>
          <w:sz w:val="28"/>
          <w:szCs w:val="28"/>
        </w:rPr>
      </w:pPr>
      <w:r w:rsidRPr="00581674">
        <w:rPr>
          <w:sz w:val="28"/>
          <w:szCs w:val="28"/>
        </w:rPr>
        <w:t xml:space="preserve">Release Branch </w:t>
      </w:r>
    </w:p>
    <w:p w:rsidR="00581674" w:rsidRDefault="00581674" w:rsidP="00581674">
      <w:pPr>
        <w:pStyle w:val="ListNumber"/>
        <w:numPr>
          <w:ilvl w:val="0"/>
          <w:numId w:val="9"/>
        </w:numPr>
      </w:pPr>
      <w:r>
        <w:rPr>
          <w:sz w:val="28"/>
          <w:szCs w:val="28"/>
        </w:rPr>
        <w:t xml:space="preserve"> </w:t>
      </w:r>
      <w:r w:rsidRPr="00581674">
        <w:rPr>
          <w:b/>
          <w:bCs/>
        </w:rPr>
        <w:t>Khaled (Terminal 2):</w:t>
      </w:r>
      <w:r w:rsidRPr="00581674">
        <w:t xml:space="preserve"> </w:t>
      </w:r>
      <w:r w:rsidRPr="00581674">
        <w:t xml:space="preserve">Firstly, I pull the work from the server using </w:t>
      </w:r>
      <w:r w:rsidRPr="00581674">
        <w:rPr>
          <w:color w:val="00B0F0"/>
        </w:rPr>
        <w:t xml:space="preserve">git pull </w:t>
      </w:r>
      <w:r w:rsidRPr="00581674">
        <w:t>command to be updated with every change from other collaborators in the repository.</w:t>
      </w:r>
    </w:p>
    <w:p w:rsidR="00581674" w:rsidRDefault="00581674" w:rsidP="00581674">
      <w:pPr>
        <w:pStyle w:val="ListNumber"/>
        <w:numPr>
          <w:ilvl w:val="0"/>
          <w:numId w:val="9"/>
        </w:numPr>
      </w:pPr>
      <w:r>
        <w:rPr>
          <w:b/>
          <w:bCs/>
        </w:rPr>
        <w:t xml:space="preserve"> </w:t>
      </w:r>
      <w:r w:rsidRPr="00581674">
        <w:rPr>
          <w:b/>
          <w:bCs/>
        </w:rPr>
        <w:t>Creating the Release Branch</w:t>
      </w:r>
      <w:r w:rsidRPr="00581674">
        <w:t>: A release branch was created from the develop branch</w:t>
      </w:r>
      <w:r>
        <w:t xml:space="preserve"> </w:t>
      </w:r>
      <w:r w:rsidRPr="00581674">
        <w:rPr>
          <w:color w:val="00B0F0"/>
        </w:rPr>
        <w:t xml:space="preserve">using git flow Release start 0.3 </w:t>
      </w:r>
      <w:r w:rsidRPr="00581674">
        <w:rPr>
          <w:color w:val="auto"/>
        </w:rPr>
        <w:t>to</w:t>
      </w:r>
      <w:r w:rsidRPr="00581674">
        <w:t xml:space="preserve"> prepare for the first official release. Final adjustments and updates were made in this branch.</w:t>
      </w:r>
    </w:p>
    <w:p w:rsidR="00581674" w:rsidRPr="00581674" w:rsidRDefault="00581674" w:rsidP="00581674">
      <w:pPr>
        <w:pStyle w:val="ListNumber"/>
        <w:numPr>
          <w:ilvl w:val="0"/>
          <w:numId w:val="9"/>
        </w:numPr>
      </w:pPr>
      <w:r w:rsidRPr="00581674">
        <w:rPr>
          <w:b/>
          <w:bCs/>
        </w:rPr>
        <w:t>Merging the Release</w:t>
      </w:r>
      <w:r w:rsidRPr="00581674">
        <w:t>: The release branch was merged into the main br</w:t>
      </w:r>
      <w:r>
        <w:t>anch by pull request from Khaled</w:t>
      </w:r>
      <w:r w:rsidRPr="00581674">
        <w:t xml:space="preserve"> side in GitHub. This branch was also merged back into the develop branch to ensure that develop contained the latest changes</w:t>
      </w:r>
      <w:r>
        <w:t>.</w:t>
      </w:r>
    </w:p>
    <w:p w:rsidR="00581674" w:rsidRDefault="00581674" w:rsidP="00581674">
      <w:pPr>
        <w:pStyle w:val="ListNumber"/>
        <w:numPr>
          <w:ilvl w:val="0"/>
          <w:numId w:val="0"/>
        </w:numPr>
        <w:rPr>
          <w:sz w:val="28"/>
          <w:szCs w:val="28"/>
        </w:rPr>
      </w:pPr>
    </w:p>
    <w:p w:rsidR="007F77BF" w:rsidRDefault="007F77BF" w:rsidP="007F77BF">
      <w:pPr>
        <w:pStyle w:val="ListNumber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Hotfix</w:t>
      </w:r>
      <w:r w:rsidRPr="00581674">
        <w:rPr>
          <w:sz w:val="28"/>
          <w:szCs w:val="28"/>
        </w:rPr>
        <w:t xml:space="preserve"> Branch </w:t>
      </w:r>
    </w:p>
    <w:p w:rsidR="007F77BF" w:rsidRDefault="007F77BF" w:rsidP="007F77BF">
      <w:pPr>
        <w:pStyle w:val="ListNumber"/>
        <w:numPr>
          <w:ilvl w:val="0"/>
          <w:numId w:val="37"/>
        </w:numPr>
      </w:pPr>
      <w:r w:rsidRPr="007F77BF">
        <w:rPr>
          <w:b/>
          <w:bCs/>
          <w:sz w:val="28"/>
          <w:szCs w:val="28"/>
        </w:rPr>
        <w:t xml:space="preserve"> </w:t>
      </w:r>
      <w:r w:rsidRPr="007F77BF">
        <w:rPr>
          <w:b/>
          <w:bCs/>
        </w:rPr>
        <w:t xml:space="preserve"> Identifying and Fixing Bugs</w:t>
      </w:r>
      <w:r w:rsidRPr="007F77BF">
        <w:t xml:space="preserve">: A hotfix branch named </w:t>
      </w:r>
      <w:r w:rsidRPr="007F77BF">
        <w:rPr>
          <w:color w:val="808080" w:themeColor="background1" w:themeShade="80"/>
        </w:rPr>
        <w:t xml:space="preserve">hotfix </w:t>
      </w:r>
      <w:r w:rsidRPr="007F77BF">
        <w:t xml:space="preserve">was created from the </w:t>
      </w:r>
      <w:r w:rsidRPr="007F77BF">
        <w:rPr>
          <w:color w:val="808080" w:themeColor="background1" w:themeShade="80"/>
        </w:rPr>
        <w:t>main</w:t>
      </w:r>
      <w:r>
        <w:t xml:space="preserve"> </w:t>
      </w:r>
      <w:r w:rsidRPr="007F77BF">
        <w:t>branch for emergency bugs and urgent issues in the production code. Once the problem was fixed, the changes were committed.</w:t>
      </w:r>
    </w:p>
    <w:p w:rsidR="007F77BF" w:rsidRPr="007F77BF" w:rsidRDefault="007F77BF" w:rsidP="007F77BF">
      <w:pPr>
        <w:pStyle w:val="ListNumber"/>
        <w:numPr>
          <w:ilvl w:val="0"/>
          <w:numId w:val="37"/>
        </w:numPr>
      </w:pPr>
      <w:r w:rsidRPr="007F77BF">
        <w:rPr>
          <w:b/>
          <w:bCs/>
        </w:rPr>
        <w:lastRenderedPageBreak/>
        <w:t>Merging the Hotfix</w:t>
      </w:r>
      <w:r w:rsidRPr="007F77BF">
        <w:t>: The hot fix branch was merged into the main br</w:t>
      </w:r>
      <w:r>
        <w:t>anch by pull request from Khaled</w:t>
      </w:r>
      <w:r w:rsidRPr="007F77BF">
        <w:t xml:space="preserve"> side in GitHub. It was also merged back into the develop branch to keep it up- to-date.</w:t>
      </w:r>
      <w:r>
        <w:t xml:space="preserve"> </w:t>
      </w:r>
    </w:p>
    <w:p w:rsidR="007F77BF" w:rsidRDefault="007F77BF" w:rsidP="007F77BF">
      <w:pPr>
        <w:pStyle w:val="ListNumber"/>
        <w:numPr>
          <w:ilvl w:val="0"/>
          <w:numId w:val="0"/>
        </w:numPr>
        <w:rPr>
          <w:sz w:val="28"/>
          <w:szCs w:val="28"/>
        </w:rPr>
      </w:pPr>
    </w:p>
    <w:p w:rsidR="007F77BF" w:rsidRDefault="007F77BF" w:rsidP="00581674">
      <w:pPr>
        <w:pStyle w:val="ListNumber"/>
        <w:numPr>
          <w:ilvl w:val="0"/>
          <w:numId w:val="0"/>
        </w:numPr>
        <w:rPr>
          <w:sz w:val="28"/>
          <w:szCs w:val="28"/>
        </w:rPr>
      </w:pPr>
    </w:p>
    <w:p w:rsidR="005C6D45" w:rsidRDefault="005C6D45"/>
    <w:p w:rsidR="005C6D45" w:rsidRPr="000F00E7" w:rsidRDefault="00581674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 xml:space="preserve"> </w:t>
      </w:r>
      <w:r w:rsidR="007F77BF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Challenges and Solutions</w:t>
      </w:r>
    </w:p>
    <w:p w:rsidR="007F77BF" w:rsidRDefault="007F77BF" w:rsidP="007F77BF">
      <w:r w:rsidRPr="007F77BF">
        <w:t xml:space="preserve"> </w:t>
      </w:r>
    </w:p>
    <w:p w:rsidR="007F77BF" w:rsidRDefault="007F77BF" w:rsidP="007F77BF">
      <w:pPr>
        <w:pStyle w:val="ListNumber"/>
        <w:numPr>
          <w:ilvl w:val="0"/>
          <w:numId w:val="0"/>
        </w:numPr>
      </w:pPr>
      <w:r>
        <w:t xml:space="preserve"> </w:t>
      </w:r>
      <w:r w:rsidRPr="007F77BF">
        <w:t>Simulating Multiple Collaborators</w:t>
      </w:r>
      <w:r w:rsidRPr="007F77BF">
        <w:t>:</w:t>
      </w:r>
    </w:p>
    <w:p w:rsidR="007F77BF" w:rsidRDefault="007F77BF" w:rsidP="007F77BF">
      <w:pPr>
        <w:pStyle w:val="ListNumber"/>
        <w:numPr>
          <w:ilvl w:val="0"/>
          <w:numId w:val="38"/>
        </w:numPr>
      </w:pPr>
      <w:r>
        <w:t>Challenge: Simulating multiple collaborators on a single laptop required managing multiple terminals.</w:t>
      </w:r>
    </w:p>
    <w:p w:rsidR="005C6D45" w:rsidRDefault="007F77BF" w:rsidP="007F77BF">
      <w:pPr>
        <w:pStyle w:val="ListNumber"/>
        <w:numPr>
          <w:ilvl w:val="0"/>
          <w:numId w:val="38"/>
        </w:numPr>
      </w:pPr>
      <w:r>
        <w:t xml:space="preserve">Solution: Opened two separate Git terminals to represent different collaborators. </w:t>
      </w:r>
    </w:p>
    <w:p w:rsidR="007F77BF" w:rsidRDefault="007F77BF" w:rsidP="007F77BF">
      <w:pPr>
        <w:pStyle w:val="ListNumber"/>
        <w:numPr>
          <w:ilvl w:val="0"/>
          <w:numId w:val="0"/>
        </w:numPr>
      </w:pPr>
      <w:r>
        <w:t>Conflict Problem</w:t>
      </w:r>
      <w:r w:rsidRPr="007F77BF">
        <w:t>:</w:t>
      </w:r>
    </w:p>
    <w:p w:rsidR="007F77BF" w:rsidRDefault="007F77BF" w:rsidP="007F77BF">
      <w:pPr>
        <w:pStyle w:val="ListNumber"/>
        <w:numPr>
          <w:ilvl w:val="0"/>
          <w:numId w:val="38"/>
        </w:numPr>
      </w:pPr>
      <w:r>
        <w:t xml:space="preserve">Challenge: </w:t>
      </w:r>
      <w:r>
        <w:t xml:space="preserve"> Two collaborators working on same file at same time caused       conflict</w:t>
      </w:r>
    </w:p>
    <w:p w:rsidR="007F77BF" w:rsidRDefault="007F77BF" w:rsidP="007F77BF">
      <w:pPr>
        <w:pStyle w:val="ListNumber"/>
        <w:numPr>
          <w:ilvl w:val="0"/>
          <w:numId w:val="38"/>
        </w:numPr>
      </w:pPr>
      <w:r>
        <w:t xml:space="preserve">Solution: </w:t>
      </w:r>
      <w:r>
        <w:t xml:space="preserve"> I solved it manually.</w:t>
      </w:r>
      <w:r>
        <w:t xml:space="preserve"> </w:t>
      </w:r>
    </w:p>
    <w:p w:rsidR="007F77BF" w:rsidRDefault="007F77BF" w:rsidP="007F77BF">
      <w:pPr>
        <w:pStyle w:val="ListNumber"/>
        <w:numPr>
          <w:ilvl w:val="0"/>
          <w:numId w:val="0"/>
        </w:numPr>
      </w:pPr>
      <w:r w:rsidRPr="007F77BF">
        <w:t>Ensuring Branch Consistency:</w:t>
      </w:r>
    </w:p>
    <w:p w:rsidR="007F77BF" w:rsidRDefault="007F77BF" w:rsidP="007F77BF">
      <w:pPr>
        <w:pStyle w:val="ListNumber"/>
        <w:numPr>
          <w:ilvl w:val="0"/>
          <w:numId w:val="41"/>
        </w:numPr>
      </w:pPr>
      <w:r>
        <w:t>Challenge: Keeping the branches consistent with any changes from other users and keeping develop branch consistent with changes from release and hotfix branches</w:t>
      </w:r>
    </w:p>
    <w:p w:rsidR="007F77BF" w:rsidRDefault="007F77BF" w:rsidP="007F77BF">
      <w:pPr>
        <w:pStyle w:val="ListNumber"/>
        <w:numPr>
          <w:ilvl w:val="0"/>
          <w:numId w:val="41"/>
        </w:numPr>
      </w:pPr>
      <w:r>
        <w:t>Solution: Always pull from server before push to the server and ensure merging release and hotfix branches back into develop after merging them into main.</w:t>
      </w:r>
    </w:p>
    <w:p w:rsidR="005C6D45" w:rsidRDefault="008D54D5">
      <w:pPr>
        <w:pStyle w:val="Heading1"/>
      </w:pPr>
      <w:r>
        <w:t>Learning Experience and Insights</w:t>
      </w:r>
    </w:p>
    <w:p w:rsidR="005C6D45" w:rsidRDefault="008D54D5">
      <w:r>
        <w:t xml:space="preserve"> </w:t>
      </w:r>
      <w:r w:rsidRPr="008D54D5">
        <w:t>I gained hands-on experience with Git and GitHub, enhancing my understanding of version control in a team setting.</w:t>
      </w:r>
    </w:p>
    <w:p w:rsidR="005C6D45" w:rsidRDefault="008D54D5" w:rsidP="000F00E7">
      <w:r>
        <w:t xml:space="preserve"> </w:t>
      </w:r>
      <w:r w:rsidRPr="008D54D5">
        <w:t xml:space="preserve">I understand the principles and commands of Gitflow and get a chance to be in practical situations in which different team members collaborate different parts of a project </w:t>
      </w:r>
      <w:r w:rsidRPr="008D54D5">
        <w:lastRenderedPageBreak/>
        <w:t>simultaneously so, team members can guarantee efficient environment for collaboration and development with an organized codebase by effectively using feature branches, a development branch, a release branch, and a hotfix branch.</w:t>
      </w:r>
    </w:p>
    <w:p w:rsidR="005C6D45" w:rsidRDefault="008D54D5">
      <w:r>
        <w:rPr>
          <w:rStyle w:val="Strong"/>
        </w:rPr>
        <w:t xml:space="preserve"> </w:t>
      </w:r>
    </w:p>
    <w:sectPr w:rsidR="005C6D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092" w:rsidRDefault="001F6092">
      <w:pPr>
        <w:spacing w:line="240" w:lineRule="auto"/>
      </w:pPr>
      <w:r>
        <w:separator/>
      </w:r>
    </w:p>
  </w:endnote>
  <w:endnote w:type="continuationSeparator" w:id="0">
    <w:p w:rsidR="001F6092" w:rsidRDefault="001F6092">
      <w:pPr>
        <w:spacing w:line="240" w:lineRule="auto"/>
      </w:pPr>
      <w:r>
        <w:continuationSeparator/>
      </w:r>
    </w:p>
  </w:endnote>
  <w:endnote w:type="continuationNotice" w:id="1">
    <w:p w:rsidR="001F6092" w:rsidRDefault="001F609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4D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092" w:rsidRDefault="001F6092">
      <w:pPr>
        <w:spacing w:line="240" w:lineRule="auto"/>
      </w:pPr>
      <w:r>
        <w:separator/>
      </w:r>
    </w:p>
  </w:footnote>
  <w:footnote w:type="continuationSeparator" w:id="0">
    <w:p w:rsidR="001F6092" w:rsidRDefault="001F6092">
      <w:pPr>
        <w:spacing w:line="240" w:lineRule="auto"/>
      </w:pPr>
      <w:r>
        <w:continuationSeparator/>
      </w:r>
    </w:p>
  </w:footnote>
  <w:footnote w:type="continuationNotice" w:id="1">
    <w:p w:rsidR="001F6092" w:rsidRDefault="001F609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11216"/>
    <w:multiLevelType w:val="hybridMultilevel"/>
    <w:tmpl w:val="0D2C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A0C73"/>
    <w:multiLevelType w:val="hybridMultilevel"/>
    <w:tmpl w:val="991A1C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B8F64B3"/>
    <w:multiLevelType w:val="hybridMultilevel"/>
    <w:tmpl w:val="D1CC3DC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249A4E09"/>
    <w:multiLevelType w:val="hybridMultilevel"/>
    <w:tmpl w:val="ED56A1F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C0D29"/>
    <w:multiLevelType w:val="hybridMultilevel"/>
    <w:tmpl w:val="38183FD4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7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7"/>
  </w:num>
  <w:num w:numId="24">
    <w:abstractNumId w:val="1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1"/>
  </w:num>
  <w:num w:numId="40">
    <w:abstractNumId w:val="1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AC"/>
    <w:rsid w:val="00016748"/>
    <w:rsid w:val="0006567E"/>
    <w:rsid w:val="000760DB"/>
    <w:rsid w:val="000F00E7"/>
    <w:rsid w:val="0016766E"/>
    <w:rsid w:val="00170063"/>
    <w:rsid w:val="00175643"/>
    <w:rsid w:val="001B2338"/>
    <w:rsid w:val="001F6092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80B87"/>
    <w:rsid w:val="00444F02"/>
    <w:rsid w:val="00484AAC"/>
    <w:rsid w:val="00490CC6"/>
    <w:rsid w:val="004F05F9"/>
    <w:rsid w:val="005509B2"/>
    <w:rsid w:val="005556DB"/>
    <w:rsid w:val="00581674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7F77BF"/>
    <w:rsid w:val="008270A2"/>
    <w:rsid w:val="00853F77"/>
    <w:rsid w:val="00885CE1"/>
    <w:rsid w:val="008907FF"/>
    <w:rsid w:val="008B696C"/>
    <w:rsid w:val="008B6BEE"/>
    <w:rsid w:val="008D54D5"/>
    <w:rsid w:val="008E246F"/>
    <w:rsid w:val="008F78D7"/>
    <w:rsid w:val="009200C1"/>
    <w:rsid w:val="00980085"/>
    <w:rsid w:val="00997127"/>
    <w:rsid w:val="009D216F"/>
    <w:rsid w:val="009D3248"/>
    <w:rsid w:val="00A65E8A"/>
    <w:rsid w:val="00A87896"/>
    <w:rsid w:val="00AB77A5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74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azar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3E65-7D64-40D7-ADCB-6DE1A1E1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2025-01-16T06:46:00Z</dcterms:created>
  <dcterms:modified xsi:type="dcterms:W3CDTF">2025-01-16T08:06:00Z</dcterms:modified>
</cp:coreProperties>
</file>